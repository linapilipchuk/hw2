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60" w:type="pct"/>
        <w:tblLayout w:type="fixed"/>
        <w:tblCellMar>
          <w:left w:w="0" w:type="dxa"/>
          <w:right w:w="0" w:type="dxa"/>
        </w:tblCellMar>
        <w:tblLook w:val="04A0" w:firstRow="1" w:lastRow="0" w:firstColumn="1" w:lastColumn="0" w:noHBand="0" w:noVBand="1"/>
      </w:tblPr>
      <w:tblGrid>
        <w:gridCol w:w="168"/>
        <w:gridCol w:w="258"/>
        <w:gridCol w:w="9959"/>
      </w:tblGrid>
      <w:tr w:rsidR="008D3A6B" w14:paraId="5DDEB2E5" w14:textId="77777777" w:rsidTr="008958C7">
        <w:tc>
          <w:tcPr>
            <w:tcW w:w="168" w:type="dxa"/>
            <w:shd w:val="clear" w:color="auto" w:fill="A6A6A6" w:themeFill="background1" w:themeFillShade="A6"/>
          </w:tcPr>
          <w:p w14:paraId="30897C77" w14:textId="77777777" w:rsidR="00424A86" w:rsidRDefault="00424A86"/>
        </w:tc>
        <w:tc>
          <w:tcPr>
            <w:tcW w:w="258" w:type="dxa"/>
          </w:tcPr>
          <w:p w14:paraId="2578A950" w14:textId="77777777" w:rsidR="00424A86" w:rsidRDefault="00424A86"/>
        </w:tc>
        <w:tc>
          <w:tcPr>
            <w:tcW w:w="9959" w:type="dxa"/>
          </w:tcPr>
          <w:p w14:paraId="210431DD" w14:textId="77777777" w:rsidR="00424A86" w:rsidRPr="00464758" w:rsidRDefault="00DE7653">
            <w:pPr>
              <w:pStyle w:val="1"/>
              <w:rPr>
                <w:lang w:val="ru-RU"/>
              </w:rPr>
            </w:pPr>
            <w:r>
              <w:rPr>
                <w:lang w:val="ru-RU"/>
              </w:rPr>
              <w:t>Цель</w:t>
            </w:r>
          </w:p>
          <w:sdt>
            <w:sdtPr>
              <w:rPr>
                <w:lang w:val="ru-RU"/>
              </w:rPr>
              <w:id w:val="9459735"/>
              <w:placeholder>
                <w:docPart w:val="141821C2F684AB43A03A86AEEF84BB60"/>
              </w:placeholder>
            </w:sdtPr>
            <w:sdtEndPr/>
            <w:sdtContent>
              <w:p w14:paraId="4DB16DE4" w14:textId="77777777" w:rsidR="002B0BB8" w:rsidRDefault="002B0BB8" w:rsidP="002B0BB8">
                <w:pPr>
                  <w:pStyle w:val="a2"/>
                  <w:tabs>
                    <w:tab w:val="left" w:pos="5133"/>
                  </w:tabs>
                  <w:rPr>
                    <w:lang w:val="ru-RU"/>
                  </w:rPr>
                </w:pPr>
                <w:r>
                  <w:rPr>
                    <w:lang w:val="ru-RU"/>
                  </w:rPr>
                  <w:t>Поиск позиции в интересной развивающейся компании:</w:t>
                </w:r>
              </w:p>
              <w:p w14:paraId="65BC9AA9" w14:textId="77777777" w:rsidR="002B0BB8" w:rsidRDefault="002B0BB8" w:rsidP="002B0BB8">
                <w:pPr>
                  <w:pStyle w:val="a2"/>
                  <w:numPr>
                    <w:ilvl w:val="0"/>
                    <w:numId w:val="17"/>
                  </w:numPr>
                  <w:tabs>
                    <w:tab w:val="left" w:pos="5133"/>
                  </w:tabs>
                  <w:rPr>
                    <w:lang w:val="ru-RU"/>
                  </w:rPr>
                </w:pPr>
                <w:r>
                  <w:rPr>
                    <w:lang w:val="ru-RU"/>
                  </w:rPr>
                  <w:t>Ассистент в международном проекте</w:t>
                </w:r>
              </w:p>
              <w:p w14:paraId="38F9AFEC" w14:textId="28D0624E" w:rsidR="00424A86" w:rsidRPr="002B0BB8" w:rsidRDefault="002B0BB8" w:rsidP="002B0BB8">
                <w:pPr>
                  <w:pStyle w:val="a2"/>
                  <w:numPr>
                    <w:ilvl w:val="0"/>
                    <w:numId w:val="17"/>
                  </w:numPr>
                  <w:tabs>
                    <w:tab w:val="left" w:pos="5133"/>
                  </w:tabs>
                  <w:rPr>
                    <w:lang w:val="ru-RU"/>
                  </w:rPr>
                </w:pPr>
                <w:r>
                  <w:rPr>
                    <w:lang w:val="ru-RU"/>
                  </w:rPr>
                  <w:t>Иная работа, связанная с международными отношениями, применением иностранных языков и коммуникационных навыков</w:t>
                </w:r>
              </w:p>
            </w:sdtContent>
          </w:sdt>
        </w:tc>
      </w:tr>
      <w:tr w:rsidR="008D3A6B" w14:paraId="1C0EFD1C" w14:textId="77777777" w:rsidTr="008958C7">
        <w:trPr>
          <w:trHeight w:hRule="exact" w:val="288"/>
        </w:trPr>
        <w:tc>
          <w:tcPr>
            <w:tcW w:w="168" w:type="dxa"/>
          </w:tcPr>
          <w:p w14:paraId="4381E3F1" w14:textId="0F86289A" w:rsidR="00424A86" w:rsidRDefault="00424A86"/>
        </w:tc>
        <w:tc>
          <w:tcPr>
            <w:tcW w:w="258" w:type="dxa"/>
          </w:tcPr>
          <w:p w14:paraId="69126BD7" w14:textId="77777777" w:rsidR="00424A86" w:rsidRDefault="00424A86"/>
        </w:tc>
        <w:tc>
          <w:tcPr>
            <w:tcW w:w="9959" w:type="dxa"/>
          </w:tcPr>
          <w:p w14:paraId="02C00867" w14:textId="77777777" w:rsidR="00424A86" w:rsidRDefault="00424A86"/>
        </w:tc>
      </w:tr>
      <w:tr w:rsidR="008D3A6B" w:rsidRPr="008F1F64" w14:paraId="6704BB77" w14:textId="77777777" w:rsidTr="008958C7">
        <w:tc>
          <w:tcPr>
            <w:tcW w:w="168" w:type="dxa"/>
            <w:shd w:val="clear" w:color="auto" w:fill="A6A6A6" w:themeFill="background1" w:themeFillShade="A6"/>
          </w:tcPr>
          <w:p w14:paraId="0610DCAA" w14:textId="77777777" w:rsidR="00424A86" w:rsidRPr="008F1F64" w:rsidRDefault="00424A86">
            <w:pPr>
              <w:rPr>
                <w:lang w:val="ru-RU"/>
              </w:rPr>
            </w:pPr>
          </w:p>
        </w:tc>
        <w:tc>
          <w:tcPr>
            <w:tcW w:w="258" w:type="dxa"/>
          </w:tcPr>
          <w:p w14:paraId="4FEE26CC" w14:textId="77777777" w:rsidR="00424A86" w:rsidRPr="008F1F64" w:rsidRDefault="00424A86">
            <w:pPr>
              <w:rPr>
                <w:lang w:val="ru-RU"/>
              </w:rPr>
            </w:pPr>
          </w:p>
        </w:tc>
        <w:tc>
          <w:tcPr>
            <w:tcW w:w="9959" w:type="dxa"/>
          </w:tcPr>
          <w:p w14:paraId="57F48731" w14:textId="7D8091CB" w:rsidR="00424A86" w:rsidRPr="008F1F64" w:rsidRDefault="00BD124C" w:rsidP="00BD124C">
            <w:pPr>
              <w:pStyle w:val="1"/>
              <w:rPr>
                <w:lang w:val="ru-RU"/>
              </w:rPr>
            </w:pPr>
            <w:r>
              <w:rPr>
                <w:lang w:val="ru-RU"/>
              </w:rPr>
              <w:t>Образование</w:t>
            </w:r>
          </w:p>
          <w:p w14:paraId="6B454082" w14:textId="51064C25" w:rsidR="0026318B" w:rsidRDefault="0026318B" w:rsidP="0026318B">
            <w:pPr>
              <w:pStyle w:val="21"/>
              <w:rPr>
                <w:b w:val="0"/>
                <w:lang w:val="ru-RU"/>
              </w:rPr>
            </w:pPr>
            <w:r>
              <w:rPr>
                <w:b w:val="0"/>
                <w:lang w:val="ru-RU"/>
              </w:rPr>
              <w:t>2017 – Средняя общеобразовательная школа, 11 классов</w:t>
            </w:r>
          </w:p>
          <w:p w14:paraId="4DF8C761" w14:textId="79A41223" w:rsidR="00BD124C" w:rsidRPr="0026318B" w:rsidRDefault="0026318B">
            <w:pPr>
              <w:pStyle w:val="21"/>
              <w:rPr>
                <w:b w:val="0"/>
                <w:lang w:val="ru-RU"/>
              </w:rPr>
            </w:pPr>
            <w:r>
              <w:rPr>
                <w:b w:val="0"/>
                <w:lang w:val="ru-RU"/>
              </w:rPr>
              <w:t xml:space="preserve">Н/в – </w:t>
            </w:r>
            <w:r w:rsidR="00BD124C" w:rsidRPr="0026318B">
              <w:rPr>
                <w:b w:val="0"/>
                <w:lang w:val="ru-RU"/>
              </w:rPr>
              <w:t>Неоконченное высшее образование, студентка 1 курса</w:t>
            </w:r>
          </w:p>
          <w:p w14:paraId="26F38367" w14:textId="60218633" w:rsidR="00424A86" w:rsidRPr="008F1F64" w:rsidRDefault="00BD124C" w:rsidP="00BD124C">
            <w:pPr>
              <w:pStyle w:val="21"/>
              <w:rPr>
                <w:lang w:val="ru-RU"/>
              </w:rPr>
            </w:pPr>
            <w:r w:rsidRPr="0026318B">
              <w:rPr>
                <w:b w:val="0"/>
                <w:lang w:val="ru-RU"/>
              </w:rPr>
              <w:t>Высшая школа экономики, специальность «Лингвистика»</w:t>
            </w:r>
          </w:p>
        </w:tc>
      </w:tr>
    </w:tbl>
    <w:p w14:paraId="3B98B526" w14:textId="77777777" w:rsidR="00D656C1" w:rsidRPr="008F1F64" w:rsidRDefault="00D656C1">
      <w:pPr>
        <w:rPr>
          <w:lang w:val="ru-RU"/>
        </w:rPr>
      </w:pPr>
    </w:p>
    <w:tbl>
      <w:tblPr>
        <w:tblW w:w="4816" w:type="pct"/>
        <w:tblLayout w:type="fixed"/>
        <w:tblCellMar>
          <w:left w:w="0" w:type="dxa"/>
          <w:right w:w="0" w:type="dxa"/>
        </w:tblCellMar>
        <w:tblLook w:val="04A0" w:firstRow="1" w:lastRow="0" w:firstColumn="1" w:lastColumn="0" w:noHBand="0" w:noVBand="1"/>
      </w:tblPr>
      <w:tblGrid>
        <w:gridCol w:w="169"/>
        <w:gridCol w:w="258"/>
        <w:gridCol w:w="4677"/>
        <w:gridCol w:w="4980"/>
      </w:tblGrid>
      <w:tr w:rsidR="00DF0029" w:rsidRPr="008F1F64" w14:paraId="244C96EB" w14:textId="77777777" w:rsidTr="00EE79F9">
        <w:trPr>
          <w:trHeight w:val="552"/>
        </w:trPr>
        <w:tc>
          <w:tcPr>
            <w:tcW w:w="168" w:type="dxa"/>
            <w:vMerge w:val="restart"/>
            <w:shd w:val="clear" w:color="auto" w:fill="B2B2B2" w:themeFill="accent2"/>
          </w:tcPr>
          <w:p w14:paraId="6C6A4260" w14:textId="77777777" w:rsidR="00DF0029" w:rsidRPr="008F1F64" w:rsidRDefault="00DF0029">
            <w:pPr>
              <w:rPr>
                <w:lang w:val="ru-RU"/>
              </w:rPr>
            </w:pPr>
          </w:p>
        </w:tc>
        <w:tc>
          <w:tcPr>
            <w:tcW w:w="258" w:type="dxa"/>
            <w:vMerge w:val="restart"/>
          </w:tcPr>
          <w:p w14:paraId="43815955" w14:textId="77777777" w:rsidR="00DF0029" w:rsidRPr="008F1F64" w:rsidRDefault="00DF0029">
            <w:pPr>
              <w:rPr>
                <w:lang w:val="ru-RU"/>
              </w:rPr>
            </w:pPr>
          </w:p>
        </w:tc>
        <w:tc>
          <w:tcPr>
            <w:tcW w:w="9657" w:type="dxa"/>
            <w:gridSpan w:val="2"/>
          </w:tcPr>
          <w:sdt>
            <w:sdtPr>
              <w:rPr>
                <w:lang w:val="ru-RU"/>
              </w:rPr>
              <w:id w:val="24003798"/>
              <w:placeholder>
                <w:docPart w:val="A254463DA4A62B449B0463732CBBFC38"/>
              </w:placeholder>
            </w:sdtPr>
            <w:sdtEndPr/>
            <w:sdtContent>
              <w:p w14:paraId="544CE07A" w14:textId="77777777" w:rsidR="00DF0029" w:rsidRPr="008F1F64" w:rsidRDefault="00DF0029" w:rsidP="00A27F6D">
                <w:pPr>
                  <w:pStyle w:val="a2"/>
                  <w:ind w:left="1559" w:hanging="1559"/>
                  <w:rPr>
                    <w:lang w:val="ru-RU"/>
                  </w:rPr>
                </w:pPr>
                <w:r w:rsidRPr="008F1F64">
                  <w:rPr>
                    <w:b/>
                    <w:sz w:val="24"/>
                    <w:lang w:val="ru-RU"/>
                  </w:rPr>
                  <w:t>Владение иностранными языками</w:t>
                </w:r>
              </w:p>
            </w:sdtContent>
          </w:sdt>
        </w:tc>
      </w:tr>
      <w:tr w:rsidR="00D656C1" w:rsidRPr="008F1F64" w14:paraId="5F4AF60B" w14:textId="77777777" w:rsidTr="00EE79F9">
        <w:trPr>
          <w:trHeight w:val="356"/>
        </w:trPr>
        <w:tc>
          <w:tcPr>
            <w:tcW w:w="168" w:type="dxa"/>
            <w:vMerge/>
            <w:shd w:val="clear" w:color="auto" w:fill="B2B2B2" w:themeFill="accent2"/>
          </w:tcPr>
          <w:p w14:paraId="29466CBF" w14:textId="77777777" w:rsidR="00D656C1" w:rsidRPr="008F1F64" w:rsidRDefault="00D656C1">
            <w:pPr>
              <w:rPr>
                <w:lang w:val="ru-RU"/>
              </w:rPr>
            </w:pPr>
          </w:p>
        </w:tc>
        <w:tc>
          <w:tcPr>
            <w:tcW w:w="258" w:type="dxa"/>
            <w:vMerge/>
          </w:tcPr>
          <w:p w14:paraId="0DC697C8" w14:textId="77777777" w:rsidR="00D656C1" w:rsidRPr="008F1F64" w:rsidRDefault="00D656C1">
            <w:pPr>
              <w:rPr>
                <w:lang w:val="ru-RU"/>
              </w:rPr>
            </w:pPr>
          </w:p>
        </w:tc>
        <w:tc>
          <w:tcPr>
            <w:tcW w:w="4677" w:type="dxa"/>
          </w:tcPr>
          <w:p w14:paraId="16B99692" w14:textId="77777777" w:rsidR="00D656C1" w:rsidRPr="008F1F64" w:rsidRDefault="00DF0029">
            <w:pPr>
              <w:pStyle w:val="1"/>
              <w:rPr>
                <w:rFonts w:asciiTheme="minorHAnsi" w:hAnsiTheme="minorHAnsi" w:cstheme="minorHAnsi"/>
                <w:b w:val="0"/>
                <w:sz w:val="20"/>
                <w:szCs w:val="20"/>
                <w:lang w:val="ru-RU"/>
              </w:rPr>
            </w:pPr>
            <w:r w:rsidRPr="008F1F64">
              <w:rPr>
                <w:rFonts w:asciiTheme="minorHAnsi" w:hAnsiTheme="minorHAnsi" w:cstheme="minorHAnsi"/>
                <w:b w:val="0"/>
                <w:sz w:val="20"/>
                <w:szCs w:val="20"/>
                <w:lang w:val="ru-RU"/>
              </w:rPr>
              <w:t>Испанский язык</w:t>
            </w:r>
          </w:p>
        </w:tc>
        <w:tc>
          <w:tcPr>
            <w:tcW w:w="4980" w:type="dxa"/>
          </w:tcPr>
          <w:p w14:paraId="68D21A61" w14:textId="08BFA099" w:rsidR="00D656C1" w:rsidRPr="008F1F64" w:rsidRDefault="002B0BB8" w:rsidP="00EE79F9">
            <w:pPr>
              <w:pStyle w:val="1"/>
              <w:ind w:left="283"/>
              <w:rPr>
                <w:rFonts w:asciiTheme="minorHAnsi" w:hAnsiTheme="minorHAnsi" w:cstheme="minorHAnsi"/>
                <w:b w:val="0"/>
                <w:sz w:val="20"/>
                <w:szCs w:val="20"/>
                <w:lang w:val="ru-RU"/>
              </w:rPr>
            </w:pPr>
            <w:r>
              <w:rPr>
                <w:rFonts w:asciiTheme="minorHAnsi" w:hAnsiTheme="minorHAnsi" w:cstheme="minorHAnsi"/>
                <w:b w:val="0"/>
                <w:sz w:val="20"/>
                <w:szCs w:val="20"/>
                <w:lang w:val="ru-RU"/>
              </w:rPr>
              <w:t>Свободно владею</w:t>
            </w:r>
          </w:p>
        </w:tc>
      </w:tr>
      <w:tr w:rsidR="00D656C1" w:rsidRPr="008F1F64" w14:paraId="6178E75A" w14:textId="77777777" w:rsidTr="00EE79F9">
        <w:trPr>
          <w:trHeight w:val="71"/>
        </w:trPr>
        <w:tc>
          <w:tcPr>
            <w:tcW w:w="168" w:type="dxa"/>
            <w:vMerge/>
            <w:shd w:val="clear" w:color="auto" w:fill="B2B2B2" w:themeFill="accent2"/>
          </w:tcPr>
          <w:p w14:paraId="59CDF908" w14:textId="77777777" w:rsidR="00D656C1" w:rsidRPr="008F1F64" w:rsidRDefault="00D656C1">
            <w:pPr>
              <w:rPr>
                <w:lang w:val="ru-RU"/>
              </w:rPr>
            </w:pPr>
          </w:p>
        </w:tc>
        <w:tc>
          <w:tcPr>
            <w:tcW w:w="258" w:type="dxa"/>
            <w:vMerge/>
          </w:tcPr>
          <w:p w14:paraId="4DD79D78" w14:textId="77777777" w:rsidR="00D656C1" w:rsidRPr="008F1F64" w:rsidRDefault="00D656C1">
            <w:pPr>
              <w:rPr>
                <w:lang w:val="ru-RU"/>
              </w:rPr>
            </w:pPr>
          </w:p>
        </w:tc>
        <w:tc>
          <w:tcPr>
            <w:tcW w:w="4677" w:type="dxa"/>
          </w:tcPr>
          <w:p w14:paraId="63C0DE35" w14:textId="77777777" w:rsidR="00D656C1" w:rsidRPr="008F1F64" w:rsidRDefault="00DF0029">
            <w:pPr>
              <w:pStyle w:val="1"/>
              <w:rPr>
                <w:rFonts w:asciiTheme="minorHAnsi" w:hAnsiTheme="minorHAnsi" w:cstheme="minorHAnsi"/>
                <w:b w:val="0"/>
                <w:sz w:val="20"/>
                <w:szCs w:val="20"/>
                <w:lang w:val="ru-RU"/>
              </w:rPr>
            </w:pPr>
            <w:r w:rsidRPr="008F1F64">
              <w:rPr>
                <w:rFonts w:asciiTheme="minorHAnsi" w:hAnsiTheme="minorHAnsi" w:cstheme="minorHAnsi"/>
                <w:b w:val="0"/>
                <w:sz w:val="20"/>
                <w:szCs w:val="20"/>
                <w:lang w:val="ru-RU"/>
              </w:rPr>
              <w:t>Английский язык</w:t>
            </w:r>
          </w:p>
        </w:tc>
        <w:tc>
          <w:tcPr>
            <w:tcW w:w="4980" w:type="dxa"/>
          </w:tcPr>
          <w:p w14:paraId="79197A62" w14:textId="7B388E90" w:rsidR="00D656C1" w:rsidRPr="008F1F64" w:rsidRDefault="002B0BB8" w:rsidP="00EE79F9">
            <w:pPr>
              <w:pStyle w:val="1"/>
              <w:ind w:left="407" w:hanging="124"/>
              <w:rPr>
                <w:rFonts w:asciiTheme="minorHAnsi" w:hAnsiTheme="minorHAnsi" w:cstheme="minorHAnsi"/>
                <w:b w:val="0"/>
                <w:sz w:val="20"/>
                <w:szCs w:val="20"/>
                <w:lang w:val="ru-RU"/>
              </w:rPr>
            </w:pPr>
            <w:r>
              <w:rPr>
                <w:rFonts w:asciiTheme="minorHAnsi" w:hAnsiTheme="minorHAnsi" w:cstheme="minorHAnsi"/>
                <w:b w:val="0"/>
                <w:sz w:val="20"/>
                <w:szCs w:val="20"/>
                <w:lang w:val="ru-RU"/>
              </w:rPr>
              <w:t>Могу проходить интервью</w:t>
            </w:r>
          </w:p>
        </w:tc>
      </w:tr>
    </w:tbl>
    <w:p w14:paraId="76505B4F" w14:textId="77777777" w:rsidR="00424A86" w:rsidRDefault="00424A86">
      <w:pPr>
        <w:spacing w:line="240" w:lineRule="auto"/>
        <w:rPr>
          <w:b/>
          <w:lang w:val="ru-RU"/>
        </w:rPr>
      </w:pPr>
    </w:p>
    <w:tbl>
      <w:tblPr>
        <w:tblW w:w="4960" w:type="pct"/>
        <w:tblLayout w:type="fixed"/>
        <w:tblCellMar>
          <w:left w:w="0" w:type="dxa"/>
          <w:right w:w="0" w:type="dxa"/>
        </w:tblCellMar>
        <w:tblLook w:val="04A0" w:firstRow="1" w:lastRow="0" w:firstColumn="1" w:lastColumn="0" w:noHBand="0" w:noVBand="1"/>
      </w:tblPr>
      <w:tblGrid>
        <w:gridCol w:w="168"/>
        <w:gridCol w:w="258"/>
        <w:gridCol w:w="9959"/>
      </w:tblGrid>
      <w:tr w:rsidR="0026318B" w:rsidRPr="008F1F64" w14:paraId="4AFE1CEF" w14:textId="77777777" w:rsidTr="0026318B">
        <w:trPr>
          <w:trHeight w:val="552"/>
        </w:trPr>
        <w:tc>
          <w:tcPr>
            <w:tcW w:w="168" w:type="dxa"/>
            <w:shd w:val="clear" w:color="auto" w:fill="B2B2B2" w:themeFill="accent2"/>
          </w:tcPr>
          <w:p w14:paraId="23B04D61" w14:textId="77777777" w:rsidR="0026318B" w:rsidRPr="008F1F64" w:rsidRDefault="0026318B" w:rsidP="0026318B">
            <w:pPr>
              <w:rPr>
                <w:lang w:val="ru-RU"/>
              </w:rPr>
            </w:pPr>
          </w:p>
        </w:tc>
        <w:tc>
          <w:tcPr>
            <w:tcW w:w="258" w:type="dxa"/>
          </w:tcPr>
          <w:p w14:paraId="3D954680" w14:textId="77777777" w:rsidR="0026318B" w:rsidRPr="008F1F64" w:rsidRDefault="0026318B" w:rsidP="0026318B">
            <w:pPr>
              <w:rPr>
                <w:lang w:val="ru-RU"/>
              </w:rPr>
            </w:pPr>
          </w:p>
        </w:tc>
        <w:tc>
          <w:tcPr>
            <w:tcW w:w="9959" w:type="dxa"/>
          </w:tcPr>
          <w:sdt>
            <w:sdtPr>
              <w:rPr>
                <w:lang w:val="ru-RU"/>
              </w:rPr>
              <w:id w:val="-1093392828"/>
              <w:placeholder>
                <w:docPart w:val="5BC2A09C6020664B835D69427F777754"/>
              </w:placeholder>
            </w:sdtPr>
            <w:sdtEndPr/>
            <w:sdtContent>
              <w:p w14:paraId="22F567A2" w14:textId="77777777" w:rsidR="0026318B" w:rsidRDefault="0026318B" w:rsidP="0026318B">
                <w:pPr>
                  <w:pStyle w:val="a2"/>
                  <w:ind w:left="1559" w:hanging="1559"/>
                  <w:rPr>
                    <w:b/>
                    <w:sz w:val="24"/>
                    <w:lang w:val="ru-RU"/>
                  </w:rPr>
                </w:pPr>
                <w:r>
                  <w:rPr>
                    <w:b/>
                    <w:sz w:val="24"/>
                    <w:lang w:val="ru-RU"/>
                  </w:rPr>
                  <w:t>Профессиональные качества</w:t>
                </w:r>
              </w:p>
              <w:p w14:paraId="509486A9" w14:textId="0FA99050" w:rsidR="00935E4D" w:rsidRPr="00935E4D" w:rsidRDefault="00935E4D" w:rsidP="00935E4D">
                <w:pPr>
                  <w:pStyle w:val="a2"/>
                  <w:numPr>
                    <w:ilvl w:val="0"/>
                    <w:numId w:val="16"/>
                  </w:numPr>
                  <w:rPr>
                    <w:sz w:val="24"/>
                    <w:lang w:val="ru-RU"/>
                  </w:rPr>
                </w:pPr>
                <w:r w:rsidRPr="00935E4D">
                  <w:rPr>
                    <w:lang w:val="ru-RU"/>
                  </w:rPr>
                  <w:t>Навык перевода с иностранного языка</w:t>
                </w:r>
              </w:p>
              <w:p w14:paraId="06438F4B" w14:textId="77777777" w:rsidR="006A050A" w:rsidRPr="006A050A" w:rsidRDefault="00935E4D" w:rsidP="00935E4D">
                <w:pPr>
                  <w:pStyle w:val="a2"/>
                  <w:numPr>
                    <w:ilvl w:val="0"/>
                    <w:numId w:val="16"/>
                  </w:numPr>
                  <w:rPr>
                    <w:b/>
                    <w:sz w:val="24"/>
                    <w:lang w:val="ru-RU"/>
                  </w:rPr>
                </w:pPr>
                <w:r w:rsidRPr="00935E4D">
                  <w:rPr>
                    <w:lang w:val="ru-RU"/>
                  </w:rPr>
                  <w:t>Навык подготовки документов</w:t>
                </w:r>
              </w:p>
              <w:p w14:paraId="594519DD" w14:textId="7F43C8EA" w:rsidR="0026318B" w:rsidRPr="0026318B" w:rsidRDefault="006A050A" w:rsidP="00935E4D">
                <w:pPr>
                  <w:pStyle w:val="a2"/>
                  <w:numPr>
                    <w:ilvl w:val="0"/>
                    <w:numId w:val="16"/>
                  </w:numPr>
                  <w:rPr>
                    <w:b/>
                    <w:sz w:val="24"/>
                    <w:lang w:val="ru-RU"/>
                  </w:rPr>
                </w:pPr>
                <w:r>
                  <w:rPr>
                    <w:lang w:val="ru-RU"/>
                  </w:rPr>
                  <w:t>Навыки работы с персональным компьютером</w:t>
                </w:r>
              </w:p>
            </w:sdtContent>
          </w:sdt>
        </w:tc>
      </w:tr>
    </w:tbl>
    <w:p w14:paraId="3DF532F8" w14:textId="6CFEEE1D" w:rsidR="0026318B" w:rsidRDefault="0026318B">
      <w:pPr>
        <w:spacing w:line="240" w:lineRule="auto"/>
        <w:rPr>
          <w:b/>
          <w:lang w:val="ru-RU"/>
        </w:rPr>
      </w:pPr>
    </w:p>
    <w:p w14:paraId="02B11B21" w14:textId="77777777" w:rsidR="0026318B" w:rsidRPr="0026318B" w:rsidRDefault="0026318B">
      <w:pPr>
        <w:spacing w:line="240" w:lineRule="auto"/>
        <w:rPr>
          <w:b/>
          <w:lang w:val="ru-RU"/>
        </w:rPr>
      </w:pPr>
    </w:p>
    <w:tbl>
      <w:tblPr>
        <w:tblW w:w="4960" w:type="pct"/>
        <w:tblLayout w:type="fixed"/>
        <w:tblCellMar>
          <w:left w:w="0" w:type="dxa"/>
          <w:right w:w="0" w:type="dxa"/>
        </w:tblCellMar>
        <w:tblLook w:val="04A0" w:firstRow="1" w:lastRow="0" w:firstColumn="1" w:lastColumn="0" w:noHBand="0" w:noVBand="1"/>
      </w:tblPr>
      <w:tblGrid>
        <w:gridCol w:w="168"/>
        <w:gridCol w:w="258"/>
        <w:gridCol w:w="9959"/>
      </w:tblGrid>
      <w:tr w:rsidR="008F1F64" w:rsidRPr="008F1F64" w14:paraId="469B3400" w14:textId="77777777" w:rsidTr="008F1F64">
        <w:trPr>
          <w:trHeight w:val="552"/>
        </w:trPr>
        <w:tc>
          <w:tcPr>
            <w:tcW w:w="168" w:type="dxa"/>
            <w:shd w:val="clear" w:color="auto" w:fill="B2B2B2" w:themeFill="accent2"/>
          </w:tcPr>
          <w:p w14:paraId="03CBC9F5" w14:textId="77777777" w:rsidR="008F1F64" w:rsidRPr="008F1F64" w:rsidRDefault="008F1F64" w:rsidP="008F1F64">
            <w:pPr>
              <w:rPr>
                <w:lang w:val="ru-RU"/>
              </w:rPr>
            </w:pPr>
          </w:p>
        </w:tc>
        <w:tc>
          <w:tcPr>
            <w:tcW w:w="258" w:type="dxa"/>
          </w:tcPr>
          <w:p w14:paraId="3C0F70FB" w14:textId="77777777" w:rsidR="008F1F64" w:rsidRPr="008F1F64" w:rsidRDefault="008F1F64" w:rsidP="008F1F64">
            <w:pPr>
              <w:rPr>
                <w:lang w:val="ru-RU"/>
              </w:rPr>
            </w:pPr>
          </w:p>
        </w:tc>
        <w:tc>
          <w:tcPr>
            <w:tcW w:w="9959" w:type="dxa"/>
          </w:tcPr>
          <w:sdt>
            <w:sdtPr>
              <w:rPr>
                <w:lang w:val="ru-RU"/>
              </w:rPr>
              <w:id w:val="-1463427327"/>
              <w:placeholder>
                <w:docPart w:val="9AC09357E6F55944BC76942C699D2AB6"/>
              </w:placeholder>
            </w:sdtPr>
            <w:sdtEndPr/>
            <w:sdtContent>
              <w:p w14:paraId="376E10C5" w14:textId="77777777" w:rsidR="008F1F64" w:rsidRDefault="008F1F64" w:rsidP="008F1F64">
                <w:pPr>
                  <w:pStyle w:val="a2"/>
                  <w:ind w:left="1559" w:hanging="1559"/>
                  <w:rPr>
                    <w:b/>
                    <w:sz w:val="24"/>
                    <w:lang w:val="ru-RU"/>
                  </w:rPr>
                </w:pPr>
                <w:r w:rsidRPr="008F1F64">
                  <w:rPr>
                    <w:b/>
                    <w:sz w:val="24"/>
                    <w:lang w:val="ru-RU"/>
                  </w:rPr>
                  <w:t>Личные качества</w:t>
                </w:r>
              </w:p>
              <w:p w14:paraId="16E9E11F" w14:textId="77777777" w:rsidR="002B0BB8" w:rsidRDefault="002B0BB8" w:rsidP="00E441CD">
                <w:pPr>
                  <w:pStyle w:val="a2"/>
                  <w:numPr>
                    <w:ilvl w:val="0"/>
                    <w:numId w:val="12"/>
                  </w:numPr>
                  <w:rPr>
                    <w:lang w:val="ru-RU"/>
                  </w:rPr>
                </w:pPr>
                <w:r>
                  <w:rPr>
                    <w:lang w:val="ru-RU"/>
                  </w:rPr>
                  <w:t>Активность</w:t>
                </w:r>
              </w:p>
              <w:p w14:paraId="643BB0B7" w14:textId="1DBF4D00" w:rsidR="002B0BB8" w:rsidRDefault="002B0BB8" w:rsidP="002B0BB8">
                <w:pPr>
                  <w:pStyle w:val="a2"/>
                  <w:numPr>
                    <w:ilvl w:val="0"/>
                    <w:numId w:val="12"/>
                  </w:numPr>
                  <w:rPr>
                    <w:lang w:val="ru-RU"/>
                  </w:rPr>
                </w:pPr>
                <w:r>
                  <w:rPr>
                    <w:lang w:val="ru-RU"/>
                  </w:rPr>
                  <w:t>Способность слышать</w:t>
                </w:r>
              </w:p>
              <w:p w14:paraId="4EF9BC36" w14:textId="77777777" w:rsidR="002B0BB8" w:rsidRDefault="002B0BB8" w:rsidP="002B0BB8">
                <w:pPr>
                  <w:pStyle w:val="a2"/>
                  <w:numPr>
                    <w:ilvl w:val="0"/>
                    <w:numId w:val="12"/>
                  </w:numPr>
                  <w:rPr>
                    <w:lang w:val="ru-RU"/>
                  </w:rPr>
                </w:pPr>
                <w:r>
                  <w:rPr>
                    <w:lang w:val="ru-RU"/>
                  </w:rPr>
                  <w:t>Открытость</w:t>
                </w:r>
              </w:p>
              <w:p w14:paraId="2071BE38" w14:textId="79167AC8" w:rsidR="008F1F64" w:rsidRPr="00583046" w:rsidRDefault="002B0BB8" w:rsidP="00583046">
                <w:pPr>
                  <w:pStyle w:val="a2"/>
                  <w:numPr>
                    <w:ilvl w:val="0"/>
                    <w:numId w:val="12"/>
                  </w:numPr>
                  <w:rPr>
                    <w:lang w:val="ru-RU"/>
                  </w:rPr>
                </w:pPr>
                <w:r>
                  <w:rPr>
                    <w:lang w:val="ru-RU"/>
                  </w:rPr>
                  <w:t>Коммуникабельность</w:t>
                </w:r>
              </w:p>
            </w:sdtContent>
          </w:sdt>
        </w:tc>
        <w:bookmarkStart w:id="0" w:name="_GoBack"/>
        <w:bookmarkEnd w:id="0"/>
      </w:tr>
    </w:tbl>
    <w:p w14:paraId="71D624B9" w14:textId="04F4B491" w:rsidR="008F1F64" w:rsidRDefault="008F1F64">
      <w:pPr>
        <w:spacing w:line="240" w:lineRule="auto"/>
      </w:pPr>
    </w:p>
    <w:sectPr w:rsidR="008F1F64">
      <w:footerReference w:type="default" r:id="rId8"/>
      <w:headerReference w:type="first" r:id="rId9"/>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667C4" w14:textId="77777777" w:rsidR="00A0735B" w:rsidRDefault="00A0735B">
      <w:pPr>
        <w:spacing w:line="240" w:lineRule="auto"/>
      </w:pPr>
      <w:r>
        <w:separator/>
      </w:r>
    </w:p>
  </w:endnote>
  <w:endnote w:type="continuationSeparator" w:id="0">
    <w:p w14:paraId="0C101B4E" w14:textId="77777777" w:rsidR="00A0735B" w:rsidRDefault="00A073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5A5AA" w14:textId="77777777" w:rsidR="008958C7" w:rsidRDefault="008958C7">
    <w:pPr>
      <w:pStyle w:val="a6"/>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34C66" w14:textId="77777777" w:rsidR="00A0735B" w:rsidRDefault="00A0735B">
      <w:pPr>
        <w:spacing w:line="240" w:lineRule="auto"/>
      </w:pPr>
      <w:r>
        <w:separator/>
      </w:r>
    </w:p>
  </w:footnote>
  <w:footnote w:type="continuationSeparator" w:id="0">
    <w:p w14:paraId="4329F717" w14:textId="77777777" w:rsidR="00A0735B" w:rsidRDefault="00A073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D0970" w14:textId="10A83BEA" w:rsidR="008958C7" w:rsidRPr="008D3A6B" w:rsidRDefault="002B0BB8" w:rsidP="008958C7">
    <w:pPr>
      <w:pStyle w:val="a8"/>
      <w:spacing w:after="240" w:line="276" w:lineRule="auto"/>
      <w:rPr>
        <w:lang w:val="ru-RU"/>
      </w:rPr>
    </w:pPr>
    <w:r>
      <w:rPr>
        <w:lang w:val="ru-RU"/>
      </w:rPr>
      <w:t>Пилипчук Ангелина</w:t>
    </w:r>
  </w:p>
  <w:p w14:paraId="787DFBA7" w14:textId="510DC6D7" w:rsidR="008958C7" w:rsidRDefault="008958C7" w:rsidP="002B0BB8">
    <w:pPr>
      <w:pStyle w:val="ContactDetails"/>
      <w:spacing w:before="0" w:after="0" w:line="276" w:lineRule="auto"/>
      <w:rPr>
        <w:lang w:val="ru-RU"/>
      </w:rPr>
    </w:pPr>
    <w:r>
      <w:rPr>
        <w:lang w:val="ru-RU"/>
      </w:rPr>
      <w:t>Ул. Изумрудная, 50-49, Москва</w:t>
    </w:r>
    <w:r w:rsidR="002B0BB8">
      <w:rPr>
        <w:lang w:val="ru-RU"/>
      </w:rPr>
      <w:t>, Россия</w:t>
    </w:r>
    <w:r>
      <w:br/>
    </w:r>
    <w:r>
      <w:rPr>
        <w:lang w:val="ru-RU"/>
      </w:rPr>
      <w:t>Телефон: +7</w:t>
    </w:r>
    <w:r w:rsidR="002B0BB8">
      <w:rPr>
        <w:lang w:val="ru-RU"/>
      </w:rPr>
      <w:t xml:space="preserve"> </w:t>
    </w:r>
    <w:r>
      <w:rPr>
        <w:lang w:val="ru-RU"/>
      </w:rPr>
      <w:t>(903)</w:t>
    </w:r>
    <w:r w:rsidR="002B0BB8">
      <w:rPr>
        <w:lang w:val="ru-RU"/>
      </w:rPr>
      <w:t xml:space="preserve"> </w:t>
    </w:r>
    <w:r>
      <w:rPr>
        <w:lang w:val="ru-RU"/>
      </w:rPr>
      <w:t xml:space="preserve">126-67-26 </w:t>
    </w:r>
  </w:p>
  <w:p w14:paraId="56CDF0AB" w14:textId="142C2F34" w:rsidR="008958C7" w:rsidRPr="00EE79F9" w:rsidRDefault="008958C7" w:rsidP="002B0BB8">
    <w:pPr>
      <w:pStyle w:val="ContactDetails"/>
      <w:spacing w:before="0" w:after="0" w:line="276" w:lineRule="auto"/>
      <w:rPr>
        <w:lang w:val="ru-RU"/>
      </w:rPr>
    </w:pPr>
    <w:r>
      <w:rPr>
        <w:lang w:val="ru-RU"/>
      </w:rPr>
      <w:t xml:space="preserve">Электронная почта: </w:t>
    </w:r>
    <w:hyperlink r:id="rId1" w:history="1">
      <w:r w:rsidRPr="00EB5FFF">
        <w:rPr>
          <w:rStyle w:val="affff3"/>
          <w:lang w:val="en-US"/>
        </w:rPr>
        <w:t>pangelina</w:t>
      </w:r>
      <w:r w:rsidRPr="00583046">
        <w:rPr>
          <w:rStyle w:val="affff3"/>
          <w:lang w:val="ru-RU"/>
        </w:rPr>
        <w:t>.</w:t>
      </w:r>
      <w:r w:rsidRPr="00EB5FFF">
        <w:rPr>
          <w:rStyle w:val="affff3"/>
          <w:lang w:val="en-US"/>
        </w:rPr>
        <w:t>v</w:t>
      </w:r>
      <w:r w:rsidRPr="00583046">
        <w:rPr>
          <w:rStyle w:val="affff3"/>
          <w:lang w:val="ru-RU"/>
        </w:rPr>
        <w:t>@</w:t>
      </w:r>
      <w:r w:rsidRPr="00EB5FFF">
        <w:rPr>
          <w:rStyle w:val="affff3"/>
          <w:lang w:val="en-US"/>
        </w:rPr>
        <w:t>yandex</w:t>
      </w:r>
      <w:r w:rsidRPr="00583046">
        <w:rPr>
          <w:rStyle w:val="affff3"/>
          <w:lang w:val="ru-RU"/>
        </w:rPr>
        <w:t>.</w:t>
      </w:r>
      <w:r w:rsidRPr="00EB5FFF">
        <w:rPr>
          <w:rStyle w:val="affff3"/>
          <w:lang w:val="en-US"/>
        </w:rPr>
        <w:t>ru</w:t>
      </w:r>
    </w:hyperlink>
  </w:p>
  <w:p w14:paraId="34215D07" w14:textId="77777777" w:rsidR="008958C7" w:rsidRPr="00583046" w:rsidRDefault="008958C7" w:rsidP="00EE79F9">
    <w:pPr>
      <w:pStyle w:val="ContactDetails"/>
      <w:spacing w:line="276" w:lineRule="auto"/>
      <w:rPr>
        <w:lang w:val="ru-R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8CA1E"/>
    <w:lvl w:ilvl="0">
      <w:start w:val="1"/>
      <w:numFmt w:val="decimal"/>
      <w:pStyle w:val="5"/>
      <w:lvlText w:val="%1."/>
      <w:lvlJc w:val="left"/>
      <w:pPr>
        <w:tabs>
          <w:tab w:val="num" w:pos="1800"/>
        </w:tabs>
        <w:ind w:left="1800" w:hanging="360"/>
      </w:pPr>
    </w:lvl>
  </w:abstractNum>
  <w:abstractNum w:abstractNumId="1">
    <w:nsid w:val="FFFFFF7D"/>
    <w:multiLevelType w:val="singleLevel"/>
    <w:tmpl w:val="E6A01C02"/>
    <w:lvl w:ilvl="0">
      <w:start w:val="1"/>
      <w:numFmt w:val="decimal"/>
      <w:pStyle w:val="4"/>
      <w:lvlText w:val="%1."/>
      <w:lvlJc w:val="left"/>
      <w:pPr>
        <w:tabs>
          <w:tab w:val="num" w:pos="1440"/>
        </w:tabs>
        <w:ind w:left="1440" w:hanging="360"/>
      </w:pPr>
    </w:lvl>
  </w:abstractNum>
  <w:abstractNum w:abstractNumId="2">
    <w:nsid w:val="FFFFFF7E"/>
    <w:multiLevelType w:val="singleLevel"/>
    <w:tmpl w:val="1B1A0F18"/>
    <w:lvl w:ilvl="0">
      <w:start w:val="1"/>
      <w:numFmt w:val="decimal"/>
      <w:pStyle w:val="3"/>
      <w:lvlText w:val="%1."/>
      <w:lvlJc w:val="left"/>
      <w:pPr>
        <w:tabs>
          <w:tab w:val="num" w:pos="1080"/>
        </w:tabs>
        <w:ind w:left="1080" w:hanging="360"/>
      </w:pPr>
    </w:lvl>
  </w:abstractNum>
  <w:abstractNum w:abstractNumId="3">
    <w:nsid w:val="FFFFFF7F"/>
    <w:multiLevelType w:val="singleLevel"/>
    <w:tmpl w:val="31FCF31E"/>
    <w:lvl w:ilvl="0">
      <w:start w:val="1"/>
      <w:numFmt w:val="decimal"/>
      <w:pStyle w:val="2"/>
      <w:lvlText w:val="%1."/>
      <w:lvlJc w:val="left"/>
      <w:pPr>
        <w:tabs>
          <w:tab w:val="num" w:pos="720"/>
        </w:tabs>
        <w:ind w:left="720" w:hanging="360"/>
      </w:pPr>
    </w:lvl>
  </w:abstractNum>
  <w:abstractNum w:abstractNumId="4">
    <w:nsid w:val="FFFFFF80"/>
    <w:multiLevelType w:val="singleLevel"/>
    <w:tmpl w:val="057E11A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a"/>
      <w:lvlText w:val="%1."/>
      <w:lvlJc w:val="left"/>
      <w:pPr>
        <w:tabs>
          <w:tab w:val="num" w:pos="360"/>
        </w:tabs>
        <w:ind w:left="360" w:hanging="360"/>
      </w:pPr>
    </w:lvl>
  </w:abstractNum>
  <w:abstractNum w:abstractNumId="9">
    <w:nsid w:val="FFFFFF89"/>
    <w:multiLevelType w:val="singleLevel"/>
    <w:tmpl w:val="5DFC0F3C"/>
    <w:lvl w:ilvl="0">
      <w:start w:val="1"/>
      <w:numFmt w:val="bullet"/>
      <w:pStyle w:val="a0"/>
      <w:lvlText w:val=""/>
      <w:lvlJc w:val="left"/>
      <w:pPr>
        <w:tabs>
          <w:tab w:val="num" w:pos="360"/>
        </w:tabs>
        <w:ind w:left="360" w:hanging="360"/>
      </w:pPr>
      <w:rPr>
        <w:rFonts w:ascii="Symbol" w:hAnsi="Symbol" w:hint="default"/>
      </w:rPr>
    </w:lvl>
  </w:abstractNum>
  <w:abstractNum w:abstractNumId="10">
    <w:nsid w:val="016A6752"/>
    <w:multiLevelType w:val="hybridMultilevel"/>
    <w:tmpl w:val="10607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A808A1"/>
    <w:multiLevelType w:val="hybridMultilevel"/>
    <w:tmpl w:val="7904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6617F7"/>
    <w:multiLevelType w:val="hybridMultilevel"/>
    <w:tmpl w:val="0CFC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7765C"/>
    <w:multiLevelType w:val="hybridMultilevel"/>
    <w:tmpl w:val="CF28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A479D7"/>
    <w:multiLevelType w:val="hybridMultilevel"/>
    <w:tmpl w:val="F054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EB0990"/>
    <w:multiLevelType w:val="hybridMultilevel"/>
    <w:tmpl w:val="2A4E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BE4321"/>
    <w:multiLevelType w:val="hybridMultilevel"/>
    <w:tmpl w:val="0062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4"/>
  </w:num>
  <w:num w:numId="14">
    <w:abstractNumId w:val="15"/>
  </w:num>
  <w:num w:numId="15">
    <w:abstractNumId w:val="10"/>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D3A6B"/>
    <w:rsid w:val="00156606"/>
    <w:rsid w:val="00166295"/>
    <w:rsid w:val="0026318B"/>
    <w:rsid w:val="002B0BB8"/>
    <w:rsid w:val="00305845"/>
    <w:rsid w:val="00361D5A"/>
    <w:rsid w:val="00424A86"/>
    <w:rsid w:val="00464758"/>
    <w:rsid w:val="00583046"/>
    <w:rsid w:val="006A050A"/>
    <w:rsid w:val="006E5221"/>
    <w:rsid w:val="0073748E"/>
    <w:rsid w:val="007E20D9"/>
    <w:rsid w:val="008958C7"/>
    <w:rsid w:val="008D3A6B"/>
    <w:rsid w:val="008F1F64"/>
    <w:rsid w:val="00935E4D"/>
    <w:rsid w:val="0095152F"/>
    <w:rsid w:val="00A0735B"/>
    <w:rsid w:val="00A27F6D"/>
    <w:rsid w:val="00B930A1"/>
    <w:rsid w:val="00BD124C"/>
    <w:rsid w:val="00D656C1"/>
    <w:rsid w:val="00DE7653"/>
    <w:rsid w:val="00DF0029"/>
    <w:rsid w:val="00E441CD"/>
    <w:rsid w:val="00EE79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8F1F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Pr>
      <w:rFonts w:asciiTheme="majorHAnsi" w:eastAsiaTheme="majorEastAsia" w:hAnsiTheme="majorHAnsi" w:cstheme="majorBidi"/>
      <w:b/>
      <w:bCs/>
      <w:color w:val="000000" w:themeColor="text1"/>
      <w:sz w:val="24"/>
      <w:szCs w:val="24"/>
    </w:rPr>
  </w:style>
  <w:style w:type="character" w:customStyle="1" w:styleId="22">
    <w:name w:val="Заголовок 2 Знак"/>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Нижний колонтитул Знак"/>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Название Знак"/>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Основной текст Знак"/>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Текст выноски Знак"/>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Основной текст 3 Знак"/>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Красная строка Знак"/>
    <w:basedOn w:val="aa"/>
    <w:link w:val="af"/>
    <w:semiHidden/>
    <w:rPr>
      <w:sz w:val="20"/>
    </w:rPr>
  </w:style>
  <w:style w:type="character" w:customStyle="1" w:styleId="24">
    <w:name w:val="Основной текст 2 Знак"/>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Красная строка 2 Знак"/>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Основной текст с отступом 2 Знак"/>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Основной текст с отступом 3 Знак"/>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Прощание Знак"/>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Текст примечания Знак"/>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Тема примечания Знак"/>
    <w:basedOn w:val="af5"/>
    <w:link w:val="af6"/>
    <w:semiHidden/>
    <w:rPr>
      <w:b/>
      <w:bCs/>
      <w:sz w:val="20"/>
      <w:szCs w:val="20"/>
    </w:rPr>
  </w:style>
  <w:style w:type="paragraph" w:styleId="af8">
    <w:name w:val="Date"/>
    <w:basedOn w:val="a1"/>
    <w:next w:val="a1"/>
    <w:link w:val="af9"/>
    <w:semiHidden/>
    <w:unhideWhenUsed/>
  </w:style>
  <w:style w:type="character" w:customStyle="1" w:styleId="af9">
    <w:name w:val="Дата Знак"/>
    <w:basedOn w:val="a3"/>
    <w:link w:val="af8"/>
    <w:semiHidden/>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Схема документа Знак"/>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Электронная подпись Знак"/>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Текст концевой сноски Знак"/>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29">
    <w:name w:val="envelope return"/>
    <w:basedOn w:val="a1"/>
    <w:semiHidden/>
    <w:unhideWhenUsed/>
    <w:pPr>
      <w:spacing w:line="240" w:lineRule="auto"/>
    </w:pPr>
    <w:rPr>
      <w:rFonts w:asciiTheme="majorHAnsi" w:eastAsiaTheme="majorEastAsia" w:hAnsiTheme="majorHAnsi" w:cstheme="majorBidi"/>
      <w:szCs w:val="20"/>
    </w:rPr>
  </w:style>
  <w:style w:type="paragraph" w:styleId="aff1">
    <w:name w:val="footnote text"/>
    <w:basedOn w:val="a1"/>
    <w:link w:val="aff2"/>
    <w:semiHidden/>
    <w:unhideWhenUsed/>
    <w:pPr>
      <w:spacing w:line="240" w:lineRule="auto"/>
    </w:pPr>
    <w:rPr>
      <w:szCs w:val="20"/>
    </w:rPr>
  </w:style>
  <w:style w:type="character" w:customStyle="1" w:styleId="aff2">
    <w:name w:val="Текст сноски Знак"/>
    <w:basedOn w:val="a3"/>
    <w:link w:val="aff1"/>
    <w:semiHidden/>
    <w:rPr>
      <w:sz w:val="20"/>
      <w:szCs w:val="20"/>
    </w:rPr>
  </w:style>
  <w:style w:type="paragraph" w:styleId="aff3">
    <w:name w:val="header"/>
    <w:basedOn w:val="a1"/>
    <w:link w:val="aff4"/>
    <w:unhideWhenUsed/>
    <w:pPr>
      <w:tabs>
        <w:tab w:val="center" w:pos="4680"/>
        <w:tab w:val="right" w:pos="9360"/>
      </w:tabs>
      <w:spacing w:line="240" w:lineRule="auto"/>
    </w:pPr>
  </w:style>
  <w:style w:type="character" w:customStyle="1" w:styleId="aff4">
    <w:name w:val="Верхний колонтитул Знак"/>
    <w:basedOn w:val="a3"/>
    <w:link w:val="aff3"/>
    <w:rPr>
      <w:sz w:val="20"/>
    </w:rPr>
  </w:style>
  <w:style w:type="character" w:customStyle="1" w:styleId="32">
    <w:name w:val="Заголовок 3 Знак"/>
    <w:basedOn w:val="a3"/>
    <w:link w:val="31"/>
    <w:semiHidden/>
    <w:rPr>
      <w:rFonts w:asciiTheme="majorHAnsi" w:eastAsiaTheme="majorEastAsia" w:hAnsiTheme="majorHAnsi" w:cstheme="majorBidi"/>
      <w:b/>
      <w:bCs/>
      <w:color w:val="F8F8F8" w:themeColor="accent1"/>
      <w:sz w:val="20"/>
    </w:rPr>
  </w:style>
  <w:style w:type="character" w:customStyle="1" w:styleId="42">
    <w:name w:val="Заголовок 4 Знак"/>
    <w:basedOn w:val="a3"/>
    <w:link w:val="41"/>
    <w:semiHidden/>
    <w:rPr>
      <w:rFonts w:asciiTheme="majorHAnsi" w:eastAsiaTheme="majorEastAsia" w:hAnsiTheme="majorHAnsi" w:cstheme="majorBidi"/>
      <w:b/>
      <w:bCs/>
      <w:i/>
      <w:iCs/>
      <w:color w:val="F8F8F8" w:themeColor="accent1"/>
      <w:sz w:val="20"/>
    </w:rPr>
  </w:style>
  <w:style w:type="character" w:customStyle="1" w:styleId="52">
    <w:name w:val="Заголовок 5 Знак"/>
    <w:basedOn w:val="a3"/>
    <w:link w:val="51"/>
    <w:semiHidden/>
    <w:rPr>
      <w:rFonts w:asciiTheme="majorHAnsi" w:eastAsiaTheme="majorEastAsia" w:hAnsiTheme="majorHAnsi" w:cstheme="majorBidi"/>
      <w:color w:val="7B7B7B" w:themeColor="accent1" w:themeShade="7F"/>
      <w:sz w:val="20"/>
    </w:rPr>
  </w:style>
  <w:style w:type="character" w:customStyle="1" w:styleId="60">
    <w:name w:val="Заголовок 6 Знак"/>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Заголовок 7 Знак"/>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Заголовок 8 Знак"/>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Адрес HTML Знак"/>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Стандартный HTML Знак"/>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a">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5">
    <w:name w:val="index heading"/>
    <w:basedOn w:val="a1"/>
    <w:next w:val="11"/>
    <w:semiHidden/>
    <w:unhideWhenUsed/>
    <w:rPr>
      <w:rFonts w:asciiTheme="majorHAnsi" w:eastAsiaTheme="majorEastAsia" w:hAnsiTheme="majorHAnsi" w:cstheme="majorBidi"/>
      <w:b/>
      <w:bCs/>
    </w:rPr>
  </w:style>
  <w:style w:type="paragraph" w:styleId="aff6">
    <w:name w:val="Intense Quote"/>
    <w:basedOn w:val="a1"/>
    <w:next w:val="a1"/>
    <w:link w:val="aff7"/>
    <w:qFormat/>
    <w:pPr>
      <w:pBdr>
        <w:bottom w:val="single" w:sz="4" w:space="4" w:color="F8F8F8" w:themeColor="accent1"/>
      </w:pBdr>
      <w:spacing w:before="200" w:after="280"/>
      <w:ind w:left="936" w:right="936"/>
    </w:pPr>
    <w:rPr>
      <w:b/>
      <w:bCs/>
      <w:i/>
      <w:iCs/>
      <w:color w:val="F8F8F8" w:themeColor="accent1"/>
    </w:rPr>
  </w:style>
  <w:style w:type="character" w:customStyle="1" w:styleId="aff7">
    <w:name w:val="Выделенная цитата Знак"/>
    <w:basedOn w:val="a3"/>
    <w:link w:val="aff6"/>
    <w:rPr>
      <w:b/>
      <w:bCs/>
      <w:i/>
      <w:iCs/>
      <w:color w:val="F8F8F8" w:themeColor="accent1"/>
      <w:sz w:val="20"/>
    </w:rPr>
  </w:style>
  <w:style w:type="paragraph" w:styleId="aff8">
    <w:name w:val="List"/>
    <w:basedOn w:val="a1"/>
    <w:semiHidden/>
    <w:unhideWhenUsed/>
    <w:pPr>
      <w:ind w:left="360" w:hanging="360"/>
      <w:contextualSpacing/>
    </w:pPr>
  </w:style>
  <w:style w:type="paragraph" w:styleId="2b">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9">
    <w:name w:val="List Continue"/>
    <w:basedOn w:val="a1"/>
    <w:semiHidden/>
    <w:unhideWhenUsed/>
    <w:pPr>
      <w:spacing w:after="120"/>
      <w:ind w:left="360"/>
      <w:contextualSpacing/>
    </w:pPr>
  </w:style>
  <w:style w:type="paragraph" w:styleId="2c">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a">
    <w:name w:val="List Paragraph"/>
    <w:basedOn w:val="a1"/>
    <w:qFormat/>
    <w:pPr>
      <w:ind w:left="720"/>
      <w:contextualSpacing/>
    </w:pPr>
  </w:style>
  <w:style w:type="paragraph" w:styleId="affb">
    <w:name w:val="macro"/>
    <w:link w:val="affc"/>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c">
    <w:name w:val="Текст макроса Знак"/>
    <w:basedOn w:val="a3"/>
    <w:link w:val="affb"/>
    <w:semiHidden/>
    <w:rPr>
      <w:rFonts w:ascii="Consolas" w:hAnsi="Consolas"/>
      <w:sz w:val="20"/>
      <w:szCs w:val="20"/>
    </w:rPr>
  </w:style>
  <w:style w:type="paragraph" w:styleId="affd">
    <w:name w:val="Message Header"/>
    <w:basedOn w:val="a1"/>
    <w:link w:val="affe"/>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e">
    <w:name w:val="Шапка Знак"/>
    <w:basedOn w:val="a3"/>
    <w:link w:val="affd"/>
    <w:semiHidden/>
    <w:rPr>
      <w:rFonts w:asciiTheme="majorHAnsi" w:eastAsiaTheme="majorEastAsia" w:hAnsiTheme="majorHAnsi" w:cstheme="majorBidi"/>
      <w:sz w:val="24"/>
      <w:szCs w:val="24"/>
      <w:shd w:val="pct20" w:color="auto" w:fill="auto"/>
    </w:rPr>
  </w:style>
  <w:style w:type="paragraph" w:styleId="afff">
    <w:name w:val="No Spacing"/>
    <w:qFormat/>
    <w:rPr>
      <w:sz w:val="20"/>
    </w:rPr>
  </w:style>
  <w:style w:type="paragraph" w:styleId="afff0">
    <w:name w:val="Normal (Web)"/>
    <w:basedOn w:val="a1"/>
    <w:semiHidden/>
    <w:unhideWhenUsed/>
    <w:rPr>
      <w:rFonts w:ascii="Times New Roman" w:hAnsi="Times New Roman" w:cs="Times New Roman"/>
      <w:sz w:val="24"/>
      <w:szCs w:val="24"/>
    </w:rPr>
  </w:style>
  <w:style w:type="paragraph" w:styleId="afff1">
    <w:name w:val="Normal Indent"/>
    <w:basedOn w:val="a1"/>
    <w:semiHidden/>
    <w:unhideWhenUsed/>
    <w:pPr>
      <w:ind w:left="720"/>
    </w:pPr>
  </w:style>
  <w:style w:type="paragraph" w:styleId="afff2">
    <w:name w:val="Note Heading"/>
    <w:basedOn w:val="a1"/>
    <w:next w:val="a1"/>
    <w:link w:val="afff3"/>
    <w:semiHidden/>
    <w:unhideWhenUsed/>
    <w:pPr>
      <w:spacing w:line="240" w:lineRule="auto"/>
    </w:pPr>
  </w:style>
  <w:style w:type="character" w:customStyle="1" w:styleId="afff3">
    <w:name w:val="Заголовок записки Знак"/>
    <w:basedOn w:val="a3"/>
    <w:link w:val="afff2"/>
    <w:semiHidden/>
    <w:rPr>
      <w:sz w:val="20"/>
    </w:rPr>
  </w:style>
  <w:style w:type="paragraph" w:styleId="afff4">
    <w:name w:val="Plain Text"/>
    <w:basedOn w:val="a1"/>
    <w:link w:val="afff5"/>
    <w:semiHidden/>
    <w:unhideWhenUsed/>
    <w:pPr>
      <w:spacing w:line="240" w:lineRule="auto"/>
    </w:pPr>
    <w:rPr>
      <w:rFonts w:ascii="Consolas" w:hAnsi="Consolas"/>
      <w:sz w:val="21"/>
      <w:szCs w:val="21"/>
    </w:rPr>
  </w:style>
  <w:style w:type="character" w:customStyle="1" w:styleId="afff5">
    <w:name w:val="Текст Знак"/>
    <w:basedOn w:val="a3"/>
    <w:link w:val="afff4"/>
    <w:semiHidden/>
    <w:rPr>
      <w:rFonts w:ascii="Consolas" w:hAnsi="Consolas"/>
      <w:sz w:val="21"/>
      <w:szCs w:val="21"/>
    </w:rPr>
  </w:style>
  <w:style w:type="paragraph" w:styleId="2d">
    <w:name w:val="Quote"/>
    <w:basedOn w:val="a1"/>
    <w:next w:val="a1"/>
    <w:link w:val="2e"/>
    <w:qFormat/>
    <w:rPr>
      <w:i/>
      <w:iCs/>
      <w:color w:val="000000" w:themeColor="text1"/>
    </w:rPr>
  </w:style>
  <w:style w:type="character" w:customStyle="1" w:styleId="2e">
    <w:name w:val="Цитата 2 Знак"/>
    <w:basedOn w:val="a3"/>
    <w:link w:val="2d"/>
    <w:rPr>
      <w:i/>
      <w:iCs/>
      <w:color w:val="000000" w:themeColor="text1"/>
      <w:sz w:val="20"/>
    </w:rPr>
  </w:style>
  <w:style w:type="paragraph" w:styleId="afff6">
    <w:name w:val="Salutation"/>
    <w:basedOn w:val="a1"/>
    <w:next w:val="a1"/>
    <w:link w:val="afff7"/>
    <w:semiHidden/>
    <w:unhideWhenUsed/>
  </w:style>
  <w:style w:type="character" w:customStyle="1" w:styleId="afff7">
    <w:name w:val="Приветствие Знак"/>
    <w:basedOn w:val="a3"/>
    <w:link w:val="afff6"/>
    <w:semiHidden/>
    <w:rPr>
      <w:sz w:val="20"/>
    </w:rPr>
  </w:style>
  <w:style w:type="paragraph" w:styleId="afff8">
    <w:name w:val="Signature"/>
    <w:basedOn w:val="a1"/>
    <w:link w:val="afff9"/>
    <w:semiHidden/>
    <w:unhideWhenUsed/>
    <w:pPr>
      <w:spacing w:line="240" w:lineRule="auto"/>
      <w:ind w:left="4320"/>
    </w:pPr>
  </w:style>
  <w:style w:type="character" w:customStyle="1" w:styleId="afff9">
    <w:name w:val="Подпись Знак"/>
    <w:basedOn w:val="a3"/>
    <w:link w:val="afff8"/>
    <w:semiHidden/>
    <w:rPr>
      <w:sz w:val="20"/>
    </w:rPr>
  </w:style>
  <w:style w:type="paragraph" w:styleId="afffa">
    <w:name w:val="Subtitle"/>
    <w:basedOn w:val="a1"/>
    <w:next w:val="a1"/>
    <w:link w:val="afffb"/>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b">
    <w:name w:val="Подзаголовок Знак"/>
    <w:basedOn w:val="a3"/>
    <w:link w:val="afffa"/>
    <w:rPr>
      <w:rFonts w:asciiTheme="majorHAnsi" w:eastAsiaTheme="majorEastAsia" w:hAnsiTheme="majorHAnsi" w:cstheme="majorBidi"/>
      <w:i/>
      <w:iCs/>
      <w:color w:val="F8F8F8" w:themeColor="accent1"/>
      <w:spacing w:val="15"/>
      <w:sz w:val="24"/>
      <w:szCs w:val="24"/>
    </w:rPr>
  </w:style>
  <w:style w:type="paragraph" w:styleId="afffc">
    <w:name w:val="table of authorities"/>
    <w:basedOn w:val="a1"/>
    <w:next w:val="a1"/>
    <w:semiHidden/>
    <w:unhideWhenUsed/>
    <w:pPr>
      <w:ind w:left="200" w:hanging="200"/>
    </w:pPr>
  </w:style>
  <w:style w:type="paragraph" w:styleId="afffd">
    <w:name w:val="table of figures"/>
    <w:basedOn w:val="a1"/>
    <w:next w:val="a1"/>
    <w:semiHidden/>
    <w:unhideWhenUsed/>
  </w:style>
  <w:style w:type="paragraph" w:styleId="afffe">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f">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affff">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0">
    <w:name w:val="Placeholder Text"/>
    <w:basedOn w:val="a3"/>
    <w:uiPriority w:val="99"/>
    <w:semiHidden/>
    <w:rPr>
      <w:color w:val="808080"/>
    </w:rPr>
  </w:style>
  <w:style w:type="table" w:styleId="affff1">
    <w:name w:val="Table Grid"/>
    <w:basedOn w:val="a4"/>
    <w:uiPriority w:val="59"/>
    <w:rsid w:val="00A27F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f2">
    <w:name w:val="Light Shading"/>
    <w:basedOn w:val="a4"/>
    <w:uiPriority w:val="60"/>
    <w:rsid w:val="006E522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Colorful Shading Accent 1"/>
    <w:basedOn w:val="a4"/>
    <w:uiPriority w:val="71"/>
    <w:rsid w:val="006E5221"/>
    <w:rPr>
      <w:color w:val="000000" w:themeColor="text1"/>
    </w:rPr>
    <w:tblPr>
      <w:tblStyleRowBandSize w:val="1"/>
      <w:tblStyleColBandSize w:val="1"/>
      <w:tblInd w:w="0" w:type="dxa"/>
      <w:tblBorders>
        <w:top w:val="single" w:sz="24" w:space="0" w:color="B2B2B2" w:themeColor="accent2"/>
        <w:left w:val="single" w:sz="4" w:space="0" w:color="F8F8F8" w:themeColor="accent1"/>
        <w:bottom w:val="single" w:sz="4" w:space="0" w:color="F8F8F8" w:themeColor="accent1"/>
        <w:right w:val="single" w:sz="4" w:space="0" w:color="F8F8F8"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EFE"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9494" w:themeFill="accent1" w:themeFillShade="99"/>
      </w:tcPr>
    </w:tblStylePr>
    <w:tblStylePr w:type="firstCol">
      <w:rPr>
        <w:color w:val="FFFFFF" w:themeColor="background1"/>
      </w:rPr>
      <w:tblPr/>
      <w:tcPr>
        <w:tcBorders>
          <w:top w:val="nil"/>
          <w:left w:val="nil"/>
          <w:bottom w:val="nil"/>
          <w:right w:val="nil"/>
          <w:insideH w:val="single" w:sz="4" w:space="0" w:color="949494" w:themeColor="accent1" w:themeShade="99"/>
          <w:insideV w:val="nil"/>
        </w:tcBorders>
        <w:shd w:val="clear" w:color="auto" w:fill="94949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49494" w:themeFill="accent1" w:themeFillShade="99"/>
      </w:tcPr>
    </w:tblStylePr>
    <w:tblStylePr w:type="band1Vert">
      <w:tblPr/>
      <w:tcPr>
        <w:shd w:val="clear" w:color="auto" w:fill="FCFCFC" w:themeFill="accent1" w:themeFillTint="66"/>
      </w:tcPr>
    </w:tblStylePr>
    <w:tblStylePr w:type="band1Horz">
      <w:tblPr/>
      <w:tcPr>
        <w:shd w:val="clear" w:color="auto" w:fill="FBFBFB" w:themeFill="accent1" w:themeFillTint="7F"/>
      </w:tcPr>
    </w:tblStylePr>
    <w:tblStylePr w:type="neCell">
      <w:rPr>
        <w:color w:val="000000" w:themeColor="text1"/>
      </w:rPr>
    </w:tblStylePr>
    <w:tblStylePr w:type="nwCell">
      <w:rPr>
        <w:color w:val="000000" w:themeColor="text1"/>
      </w:rPr>
    </w:tblStylePr>
  </w:style>
  <w:style w:type="character" w:styleId="affff3">
    <w:name w:val="Hyperlink"/>
    <w:basedOn w:val="a3"/>
    <w:uiPriority w:val="99"/>
    <w:unhideWhenUsed/>
    <w:rsid w:val="00305845"/>
    <w:rPr>
      <w:color w:val="5F5F5F" w:themeColor="hyperlink"/>
      <w:u w:val="single"/>
    </w:rPr>
  </w:style>
  <w:style w:type="character" w:styleId="affff4">
    <w:name w:val="FollowedHyperlink"/>
    <w:basedOn w:val="a3"/>
    <w:uiPriority w:val="99"/>
    <w:semiHidden/>
    <w:unhideWhenUsed/>
    <w:rsid w:val="00EE79F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angelina.v@yandex.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1064;&#1072;&#1073;&#1083;&#1086;&#1085;&#1099;:&#1056;&#1077;&#1078;&#1080;&#1084;%20&#1088;&#1072;&#1079;&#1084;&#1077;&#1090;&#1082;&#1080;:&#1056;&#1077;&#1079;&#1102;&#1084;&#1077;:&#1056;&#1077;&#1079;&#1102;&#1084;&#1077;%20%22&#1054;&#1090;&#1090;&#1077;&#1085;&#1082;&#1080;%20&#1089;&#1077;&#1088;&#1086;&#1075;&#1086;%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1821C2F684AB43A03A86AEEF84BB60"/>
        <w:category>
          <w:name w:val="Общие"/>
          <w:gallery w:val="placeholder"/>
        </w:category>
        <w:types>
          <w:type w:val="bbPlcHdr"/>
        </w:types>
        <w:behaviors>
          <w:behavior w:val="content"/>
        </w:behaviors>
        <w:guid w:val="{1EF97020-9BDE-2A4E-BE6C-1F1CB776AA09}"/>
      </w:docPartPr>
      <w:docPartBody>
        <w:p w:rsidR="00704E5C" w:rsidRDefault="00704E5C">
          <w:pPr>
            <w:pStyle w:val="141821C2F684AB43A03A86AEEF84BB60"/>
          </w:pPr>
          <w:r>
            <w:rPr>
              <w:rStyle w:val="a4"/>
              <w:lang w:val="ru-RU"/>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254463DA4A62B449B0463732CBBFC38"/>
        <w:category>
          <w:name w:val="Общие"/>
          <w:gallery w:val="placeholder"/>
        </w:category>
        <w:types>
          <w:type w:val="bbPlcHdr"/>
        </w:types>
        <w:behaviors>
          <w:behavior w:val="content"/>
        </w:behaviors>
        <w:guid w:val="{498ED850-898D-3C4B-8F32-2365CAF82847}"/>
      </w:docPartPr>
      <w:docPartBody>
        <w:p w:rsidR="00704E5C" w:rsidRDefault="00704E5C" w:rsidP="00704E5C">
          <w:pPr>
            <w:pStyle w:val="A254463DA4A62B449B0463732CBBFC3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AC09357E6F55944BC76942C699D2AB6"/>
        <w:category>
          <w:name w:val="Общие"/>
          <w:gallery w:val="placeholder"/>
        </w:category>
        <w:types>
          <w:type w:val="bbPlcHdr"/>
        </w:types>
        <w:behaviors>
          <w:behavior w:val="content"/>
        </w:behaviors>
        <w:guid w:val="{772CCE76-99F2-B64D-8F66-F67594A0BA3F}"/>
      </w:docPartPr>
      <w:docPartBody>
        <w:p w:rsidR="00704E5C" w:rsidRDefault="00704E5C" w:rsidP="00704E5C">
          <w:pPr>
            <w:pStyle w:val="9AC09357E6F55944BC76942C699D2AB6"/>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5BC2A09C6020664B835D69427F777754"/>
        <w:category>
          <w:name w:val="Общие"/>
          <w:gallery w:val="placeholder"/>
        </w:category>
        <w:types>
          <w:type w:val="bbPlcHdr"/>
        </w:types>
        <w:behaviors>
          <w:behavior w:val="content"/>
        </w:behaviors>
        <w:guid w:val="{93D59741-FDC4-CB42-B93D-CA64DCD2DDC5}"/>
      </w:docPartPr>
      <w:docPartBody>
        <w:p w:rsidR="00704E5C" w:rsidRDefault="00704E5C" w:rsidP="00704E5C">
          <w:pPr>
            <w:pStyle w:val="5BC2A09C6020664B835D69427F77775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E5C"/>
    <w:rsid w:val="00704E5C"/>
    <w:rsid w:val="00F3123A"/>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04E5C"/>
    <w:pPr>
      <w:spacing w:after="200" w:line="300" w:lineRule="auto"/>
    </w:pPr>
    <w:rPr>
      <w:rFonts w:eastAsiaTheme="minorHAnsi"/>
      <w:sz w:val="20"/>
      <w:szCs w:val="22"/>
      <w:lang w:val="it-IT" w:eastAsia="en-US"/>
    </w:rPr>
  </w:style>
  <w:style w:type="character" w:customStyle="1" w:styleId="a4">
    <w:name w:val="Основной текст Знак"/>
    <w:basedOn w:val="a0"/>
    <w:link w:val="a3"/>
    <w:rsid w:val="00704E5C"/>
    <w:rPr>
      <w:rFonts w:eastAsiaTheme="minorHAnsi"/>
      <w:sz w:val="20"/>
      <w:szCs w:val="22"/>
      <w:lang w:val="it-IT" w:eastAsia="en-US"/>
    </w:rPr>
  </w:style>
  <w:style w:type="paragraph" w:customStyle="1" w:styleId="141821C2F684AB43A03A86AEEF84BB60">
    <w:name w:val="141821C2F684AB43A03A86AEEF84BB60"/>
  </w:style>
  <w:style w:type="paragraph" w:customStyle="1" w:styleId="CEA821820A9E464A9A88592D3001FA3B">
    <w:name w:val="CEA821820A9E464A9A88592D3001FA3B"/>
  </w:style>
  <w:style w:type="paragraph" w:customStyle="1" w:styleId="6BA0FB8B0212DE44A81527E680B1841D">
    <w:name w:val="6BA0FB8B0212DE44A81527E680B1841D"/>
  </w:style>
  <w:style w:type="paragraph" w:customStyle="1" w:styleId="BEB2CEF9E5C9344284BCE63C02E3EC89">
    <w:name w:val="BEB2CEF9E5C9344284BCE63C02E3EC89"/>
  </w:style>
  <w:style w:type="paragraph" w:customStyle="1" w:styleId="FB948BCA2E21A642AAA5C575F4BE4610">
    <w:name w:val="FB948BCA2E21A642AAA5C575F4BE4610"/>
  </w:style>
  <w:style w:type="paragraph" w:customStyle="1" w:styleId="F4A19373BF9B8C44908002BDAC1B6BC7">
    <w:name w:val="F4A19373BF9B8C44908002BDAC1B6BC7"/>
  </w:style>
  <w:style w:type="paragraph" w:customStyle="1" w:styleId="A343B9CF067CC24BA505522A0F90A37E">
    <w:name w:val="A343B9CF067CC24BA505522A0F90A37E"/>
  </w:style>
  <w:style w:type="paragraph" w:customStyle="1" w:styleId="4CCD2E65EAB3C643B49B5857953E16AA">
    <w:name w:val="4CCD2E65EAB3C643B49B5857953E16AA"/>
  </w:style>
  <w:style w:type="paragraph" w:customStyle="1" w:styleId="A9BFD8171FB3A34C8FD3F684FABE262A">
    <w:name w:val="A9BFD8171FB3A34C8FD3F684FABE262A"/>
  </w:style>
  <w:style w:type="paragraph" w:customStyle="1" w:styleId="91FB40CFC857434D990C5867A48B8668">
    <w:name w:val="91FB40CFC857434D990C5867A48B8668"/>
  </w:style>
  <w:style w:type="paragraph" w:customStyle="1" w:styleId="73D860CF23FA7C47A6C62C645135F336">
    <w:name w:val="73D860CF23FA7C47A6C62C645135F336"/>
  </w:style>
  <w:style w:type="paragraph" w:customStyle="1" w:styleId="03705CA97427F644AE2FE5BDF1EE7461">
    <w:name w:val="03705CA97427F644AE2FE5BDF1EE7461"/>
  </w:style>
  <w:style w:type="paragraph" w:customStyle="1" w:styleId="2F8A2C5911FFF3489810A4741D1C3542">
    <w:name w:val="2F8A2C5911FFF3489810A4741D1C3542"/>
    <w:rsid w:val="00704E5C"/>
  </w:style>
  <w:style w:type="paragraph" w:customStyle="1" w:styleId="52045B7384DCC14D9428B29C9B86C13C">
    <w:name w:val="52045B7384DCC14D9428B29C9B86C13C"/>
    <w:rsid w:val="00704E5C"/>
  </w:style>
  <w:style w:type="paragraph" w:customStyle="1" w:styleId="D17A476359BBB54EA738ED560604257E">
    <w:name w:val="D17A476359BBB54EA738ED560604257E"/>
    <w:rsid w:val="00704E5C"/>
  </w:style>
  <w:style w:type="paragraph" w:customStyle="1" w:styleId="A4A79614514608428DEB67935C958446">
    <w:name w:val="A4A79614514608428DEB67935C958446"/>
    <w:rsid w:val="00704E5C"/>
  </w:style>
  <w:style w:type="paragraph" w:customStyle="1" w:styleId="CE19FE8F9549C24D94E460B3A97787FA">
    <w:name w:val="CE19FE8F9549C24D94E460B3A97787FA"/>
    <w:rsid w:val="00704E5C"/>
  </w:style>
  <w:style w:type="paragraph" w:customStyle="1" w:styleId="27543631FFB8E746B6D3F4B4706920DC">
    <w:name w:val="27543631FFB8E746B6D3F4B4706920DC"/>
    <w:rsid w:val="00704E5C"/>
  </w:style>
  <w:style w:type="paragraph" w:customStyle="1" w:styleId="A254463DA4A62B449B0463732CBBFC38">
    <w:name w:val="A254463DA4A62B449B0463732CBBFC38"/>
    <w:rsid w:val="00704E5C"/>
  </w:style>
  <w:style w:type="paragraph" w:customStyle="1" w:styleId="9FC5C21B38240C488B34B97B48BD2A4B">
    <w:name w:val="9FC5C21B38240C488B34B97B48BD2A4B"/>
    <w:rsid w:val="00704E5C"/>
  </w:style>
  <w:style w:type="paragraph" w:customStyle="1" w:styleId="D4BBB4FF56D9CA47974D3D90A5A9F590">
    <w:name w:val="D4BBB4FF56D9CA47974D3D90A5A9F590"/>
    <w:rsid w:val="00704E5C"/>
  </w:style>
  <w:style w:type="paragraph" w:customStyle="1" w:styleId="83DB21DC3330B14399132F62D3CDCB8E">
    <w:name w:val="83DB21DC3330B14399132F62D3CDCB8E"/>
    <w:rsid w:val="00704E5C"/>
  </w:style>
  <w:style w:type="paragraph" w:customStyle="1" w:styleId="F7928A0C23BEBD408618975517890E03">
    <w:name w:val="F7928A0C23BEBD408618975517890E03"/>
    <w:rsid w:val="00704E5C"/>
  </w:style>
  <w:style w:type="paragraph" w:customStyle="1" w:styleId="71CE83FF3C00AD41B0AB6ED1432718B5">
    <w:name w:val="71CE83FF3C00AD41B0AB6ED1432718B5"/>
    <w:rsid w:val="00704E5C"/>
  </w:style>
  <w:style w:type="paragraph" w:customStyle="1" w:styleId="03E746A6E023E043B244B99EAB6CC31D">
    <w:name w:val="03E746A6E023E043B244B99EAB6CC31D"/>
    <w:rsid w:val="00704E5C"/>
  </w:style>
  <w:style w:type="paragraph" w:customStyle="1" w:styleId="316D100E1B3FD3449BA7AF11D24ADD4A">
    <w:name w:val="316D100E1B3FD3449BA7AF11D24ADD4A"/>
    <w:rsid w:val="00704E5C"/>
  </w:style>
  <w:style w:type="paragraph" w:customStyle="1" w:styleId="DCE07E56F458B649A50A1967AC351F2B">
    <w:name w:val="DCE07E56F458B649A50A1967AC351F2B"/>
    <w:rsid w:val="00704E5C"/>
  </w:style>
  <w:style w:type="paragraph" w:customStyle="1" w:styleId="4982467E20CF05439AB7C8B8BF6AB532">
    <w:name w:val="4982467E20CF05439AB7C8B8BF6AB532"/>
    <w:rsid w:val="00704E5C"/>
  </w:style>
  <w:style w:type="paragraph" w:customStyle="1" w:styleId="3E4DF4C152635144BB2B2E00AC66F172">
    <w:name w:val="3E4DF4C152635144BB2B2E00AC66F172"/>
    <w:rsid w:val="00704E5C"/>
  </w:style>
  <w:style w:type="paragraph" w:customStyle="1" w:styleId="445B139191C14343BD52308BD4B5BFFC">
    <w:name w:val="445B139191C14343BD52308BD4B5BFFC"/>
    <w:rsid w:val="00704E5C"/>
  </w:style>
  <w:style w:type="paragraph" w:customStyle="1" w:styleId="86406BCD32C59845AD5D2ED04E146065">
    <w:name w:val="86406BCD32C59845AD5D2ED04E146065"/>
    <w:rsid w:val="00704E5C"/>
  </w:style>
  <w:style w:type="paragraph" w:customStyle="1" w:styleId="82ADF8C597050E4D88614DE6F80415C1">
    <w:name w:val="82ADF8C597050E4D88614DE6F80415C1"/>
    <w:rsid w:val="00704E5C"/>
  </w:style>
  <w:style w:type="paragraph" w:customStyle="1" w:styleId="ADCB5B49BB561548A168E2C59DE98156">
    <w:name w:val="ADCB5B49BB561548A168E2C59DE98156"/>
    <w:rsid w:val="00704E5C"/>
  </w:style>
  <w:style w:type="paragraph" w:customStyle="1" w:styleId="2853AE7D9E751545B8F5665D42F76379">
    <w:name w:val="2853AE7D9E751545B8F5665D42F76379"/>
    <w:rsid w:val="00704E5C"/>
  </w:style>
  <w:style w:type="paragraph" w:customStyle="1" w:styleId="26103E5E154C6B47870191BFD7F5CDB6">
    <w:name w:val="26103E5E154C6B47870191BFD7F5CDB6"/>
    <w:rsid w:val="00704E5C"/>
  </w:style>
  <w:style w:type="paragraph" w:customStyle="1" w:styleId="0894FFE075B86B43B8CFE1414495CF50">
    <w:name w:val="0894FFE075B86B43B8CFE1414495CF50"/>
    <w:rsid w:val="00704E5C"/>
  </w:style>
  <w:style w:type="paragraph" w:customStyle="1" w:styleId="6119FEEEDE35F74AB11FF22644009375">
    <w:name w:val="6119FEEEDE35F74AB11FF22644009375"/>
    <w:rsid w:val="00704E5C"/>
  </w:style>
  <w:style w:type="paragraph" w:customStyle="1" w:styleId="E56D483A41BD9C458BB5D1678E0081A2">
    <w:name w:val="E56D483A41BD9C458BB5D1678E0081A2"/>
    <w:rsid w:val="00704E5C"/>
  </w:style>
  <w:style w:type="paragraph" w:customStyle="1" w:styleId="BAB1B2BD5A1A27409EBFD6ADEAD0D188">
    <w:name w:val="BAB1B2BD5A1A27409EBFD6ADEAD0D188"/>
    <w:rsid w:val="00704E5C"/>
  </w:style>
  <w:style w:type="paragraph" w:customStyle="1" w:styleId="77F6D4781BF4E04CB737C00A111E2698">
    <w:name w:val="77F6D4781BF4E04CB737C00A111E2698"/>
    <w:rsid w:val="00704E5C"/>
  </w:style>
  <w:style w:type="paragraph" w:customStyle="1" w:styleId="95DB7E349127F5449953AF9446EFF6B0">
    <w:name w:val="95DB7E349127F5449953AF9446EFF6B0"/>
    <w:rsid w:val="00704E5C"/>
  </w:style>
  <w:style w:type="paragraph" w:customStyle="1" w:styleId="4088DAC8F5908146B062D10D605DCEE7">
    <w:name w:val="4088DAC8F5908146B062D10D605DCEE7"/>
    <w:rsid w:val="00704E5C"/>
  </w:style>
  <w:style w:type="paragraph" w:customStyle="1" w:styleId="C563A7C0337D334AA23FF107A0F92861">
    <w:name w:val="C563A7C0337D334AA23FF107A0F92861"/>
    <w:rsid w:val="00704E5C"/>
  </w:style>
  <w:style w:type="paragraph" w:customStyle="1" w:styleId="29B9D6EE6CF6D94FB6BC237A14B97C80">
    <w:name w:val="29B9D6EE6CF6D94FB6BC237A14B97C80"/>
    <w:rsid w:val="00704E5C"/>
  </w:style>
  <w:style w:type="paragraph" w:customStyle="1" w:styleId="EE2A61198F4EAE48B603DA1F0B694E68">
    <w:name w:val="EE2A61198F4EAE48B603DA1F0B694E68"/>
    <w:rsid w:val="00704E5C"/>
  </w:style>
  <w:style w:type="paragraph" w:customStyle="1" w:styleId="5C1E754410139147830AD663C59034F5">
    <w:name w:val="5C1E754410139147830AD663C59034F5"/>
    <w:rsid w:val="00704E5C"/>
  </w:style>
  <w:style w:type="paragraph" w:customStyle="1" w:styleId="82D6B13BC6118243B6A7D4844BFAD1FC">
    <w:name w:val="82D6B13BC6118243B6A7D4844BFAD1FC"/>
    <w:rsid w:val="00704E5C"/>
  </w:style>
  <w:style w:type="paragraph" w:customStyle="1" w:styleId="9AC09357E6F55944BC76942C699D2AB6">
    <w:name w:val="9AC09357E6F55944BC76942C699D2AB6"/>
    <w:rsid w:val="00704E5C"/>
  </w:style>
  <w:style w:type="paragraph" w:customStyle="1" w:styleId="4B1677D66921734CBE91B7DEB6B01FB5">
    <w:name w:val="4B1677D66921734CBE91B7DEB6B01FB5"/>
    <w:rsid w:val="00704E5C"/>
  </w:style>
  <w:style w:type="paragraph" w:customStyle="1" w:styleId="5BC2A09C6020664B835D69427F777754">
    <w:name w:val="5BC2A09C6020664B835D69427F777754"/>
    <w:rsid w:val="00704E5C"/>
  </w:style>
  <w:style w:type="paragraph" w:customStyle="1" w:styleId="A7733BAB30527845A007FF068C988961">
    <w:name w:val="A7733BAB30527845A007FF068C988961"/>
    <w:rsid w:val="00704E5C"/>
  </w:style>
  <w:style w:type="paragraph" w:customStyle="1" w:styleId="3F5353644A84A74A84591AF0A1149015">
    <w:name w:val="3F5353644A84A74A84591AF0A1149015"/>
    <w:rsid w:val="00704E5C"/>
  </w:style>
  <w:style w:type="paragraph" w:customStyle="1" w:styleId="405B6F37EDAC4446B150C5F7221C4819">
    <w:name w:val="405B6F37EDAC4446B150C5F7221C4819"/>
    <w:rsid w:val="00704E5C"/>
  </w:style>
  <w:style w:type="paragraph" w:customStyle="1" w:styleId="FF1EE360CD27654AA455012708524673">
    <w:name w:val="FF1EE360CD27654AA455012708524673"/>
    <w:rsid w:val="00704E5C"/>
  </w:style>
  <w:style w:type="paragraph" w:customStyle="1" w:styleId="5BE575D09A5976409CDB2C152C128BBE">
    <w:name w:val="5BE575D09A5976409CDB2C152C128BBE"/>
    <w:rsid w:val="00704E5C"/>
  </w:style>
  <w:style w:type="paragraph" w:customStyle="1" w:styleId="A25A50564D59E74A8466F932640C4C3C">
    <w:name w:val="A25A50564D59E74A8466F932640C4C3C"/>
    <w:rsid w:val="00704E5C"/>
  </w:style>
  <w:style w:type="paragraph" w:customStyle="1" w:styleId="AF635778BB0BA1478EDFE6D792814843">
    <w:name w:val="AF635778BB0BA1478EDFE6D792814843"/>
    <w:rsid w:val="00704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Arial"/>
        <a:ea typeface=""/>
        <a:cs typeface=""/>
        <a:font script="Jpan" typeface="ＭＳ Ｐゴシック"/>
      </a:majorFont>
      <a:minorFont>
        <a:latin typeface="Arial"/>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1EB98-78B2-7442-882D-F0038845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2011:Office:Media:Шаблоны:Режим разметки:Резюме:Резюме "Оттенки серого".dotx</Template>
  <TotalTime>0</TotalTime>
  <Pages>1</Pages>
  <Words>107</Words>
  <Characters>615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Виктор Пилипчук</cp:lastModifiedBy>
  <cp:revision>2</cp:revision>
  <dcterms:created xsi:type="dcterms:W3CDTF">2018-02-02T20:32:00Z</dcterms:created>
  <dcterms:modified xsi:type="dcterms:W3CDTF">2018-02-02T20:32:00Z</dcterms:modified>
  <cp:category/>
</cp:coreProperties>
</file>